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1A2947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E670523" w14:textId="231BB997" w:rsidR="001B2ABD" w:rsidRDefault="009454D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9ABA4FA" wp14:editId="0BF445E2">
                  <wp:extent cx="1440575" cy="2159583"/>
                  <wp:effectExtent l="190500" t="171450" r="198120" b="18415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2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67" t="31174" r="29841" b="31459"/>
                          <a:stretch/>
                        </pic:blipFill>
                        <pic:spPr bwMode="auto">
                          <a:xfrm>
                            <a:off x="0" y="0"/>
                            <a:ext cx="1440610" cy="2159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13CDB2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6B0D717" w14:textId="2596E7D7" w:rsidR="001B2ABD" w:rsidRPr="00584001" w:rsidRDefault="005F35EB" w:rsidP="00507B0B">
            <w:pPr>
              <w:pStyle w:val="Title"/>
              <w:pBdr>
                <w:bottom w:val="single" w:sz="4" w:space="1" w:color="auto"/>
              </w:pBdr>
              <w:rPr>
                <w:sz w:val="56"/>
                <w:szCs w:val="56"/>
              </w:rPr>
            </w:pPr>
            <w:r w:rsidRPr="00584001">
              <w:rPr>
                <w:sz w:val="56"/>
                <w:szCs w:val="56"/>
              </w:rPr>
              <w:t>Septiana wijayanto</w:t>
            </w:r>
          </w:p>
          <w:p w14:paraId="3938585C" w14:textId="4C54C2D6" w:rsidR="001B2ABD" w:rsidRDefault="00507B0B" w:rsidP="00584001">
            <w:pPr>
              <w:pStyle w:val="Subtitle"/>
              <w:jc w:val="both"/>
            </w:pPr>
            <w:r w:rsidRPr="00584001">
              <w:rPr>
                <w:spacing w:val="0"/>
                <w:w w:val="83"/>
                <w:szCs w:val="32"/>
                <w:lang w:val="id-ID"/>
              </w:rPr>
              <w:t xml:space="preserve">Curriculum </w:t>
            </w:r>
            <w:r w:rsidR="00584001" w:rsidRPr="00584001">
              <w:rPr>
                <w:spacing w:val="0"/>
                <w:w w:val="83"/>
                <w:szCs w:val="32"/>
                <w:lang w:val="id-ID"/>
              </w:rPr>
              <w:t>V</w:t>
            </w:r>
            <w:r w:rsidRPr="00584001">
              <w:rPr>
                <w:spacing w:val="0"/>
                <w:w w:val="83"/>
                <w:szCs w:val="32"/>
                <w:lang w:val="id-ID"/>
              </w:rPr>
              <w:t>ita</w:t>
            </w:r>
            <w:r w:rsidRPr="00584001">
              <w:rPr>
                <w:spacing w:val="17"/>
                <w:w w:val="83"/>
                <w:szCs w:val="32"/>
                <w:lang w:val="id-ID"/>
              </w:rPr>
              <w:t>e</w:t>
            </w:r>
          </w:p>
        </w:tc>
      </w:tr>
      <w:tr w:rsidR="001B2ABD" w14:paraId="292B9ACC" w14:textId="77777777" w:rsidTr="001B2ABD">
        <w:tc>
          <w:tcPr>
            <w:tcW w:w="3600" w:type="dxa"/>
          </w:tcPr>
          <w:p w14:paraId="152596C9" w14:textId="419DF1BE" w:rsidR="001B2ABD" w:rsidRPr="00507B0B" w:rsidRDefault="00507B0B" w:rsidP="00036450">
            <w:pPr>
              <w:pStyle w:val="Heading3"/>
              <w:rPr>
                <w:lang w:val="id-ID"/>
              </w:rPr>
            </w:pPr>
            <w:r>
              <w:rPr>
                <w:lang w:val="id-ID"/>
              </w:rPr>
              <w:t>Tentang saya</w:t>
            </w:r>
          </w:p>
          <w:p w14:paraId="194076D2" w14:textId="6AC3583E" w:rsidR="00036450" w:rsidRPr="00F169C6" w:rsidRDefault="00507B0B" w:rsidP="00507B0B">
            <w:pPr>
              <w:jc w:val="both"/>
            </w:pPr>
            <w:r w:rsidRPr="00F169C6">
              <w:rPr>
                <w:rFonts w:cs="Times New Roman"/>
                <w:noProof/>
                <w:sz w:val="24"/>
                <w:szCs w:val="24"/>
                <w:lang w:val="id-ID"/>
              </w:rPr>
              <w:t xml:space="preserve">Saya Septiana Wijayanto. Saya memiliki kondisi </w:t>
            </w:r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yang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sehat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baik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jasmani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maupun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rohani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. Saya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memiliki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kepribadian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jujur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ramah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sopan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disiplin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bertanggung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jawab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pekerja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keras</w:t>
            </w:r>
            <w:proofErr w:type="spellEnd"/>
            <w:r w:rsidR="00387D8B" w:rsidRPr="00F169C6">
              <w:rPr>
                <w:rFonts w:cs="Times New Roman"/>
                <w:sz w:val="24"/>
                <w:szCs w:val="24"/>
                <w:lang w:val="id-ID"/>
              </w:rPr>
              <w:t xml:space="preserve"> untuk mencari solusi dari masalah yang belum terpecahkan</w:t>
            </w:r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secara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mandiri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maupun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tim.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Saya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yakin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dapat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berkontribusi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dengan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baik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169C6">
              <w:rPr>
                <w:rFonts w:cs="Times New Roman"/>
                <w:sz w:val="24"/>
                <w:szCs w:val="24"/>
                <w:lang w:val="en-GB"/>
              </w:rPr>
              <w:t>pekerjaan</w:t>
            </w:r>
            <w:proofErr w:type="spellEnd"/>
            <w:r w:rsidRPr="00F169C6">
              <w:rPr>
                <w:rFonts w:cs="Times New Roman"/>
                <w:sz w:val="24"/>
                <w:szCs w:val="24"/>
                <w:lang w:val="en-GB"/>
              </w:rPr>
              <w:t xml:space="preserve"> ini</w:t>
            </w:r>
          </w:p>
          <w:p w14:paraId="591B1D8B" w14:textId="77777777" w:rsidR="00036450" w:rsidRDefault="00036450" w:rsidP="00036450"/>
          <w:p w14:paraId="004953BD" w14:textId="776E1DAA" w:rsidR="00036450" w:rsidRPr="00CB0055" w:rsidRDefault="005F35EB" w:rsidP="00CB0055">
            <w:pPr>
              <w:pStyle w:val="Heading3"/>
            </w:pPr>
            <w:r>
              <w:t>KONTAK</w:t>
            </w: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2268"/>
            </w:tblGrid>
            <w:tr w:rsidR="00C46BE9" w14:paraId="2CE9F22F" w14:textId="77777777" w:rsidTr="00F169C6">
              <w:tc>
                <w:tcPr>
                  <w:tcW w:w="1158" w:type="dxa"/>
                </w:tcPr>
                <w:p w14:paraId="1A1682BE" w14:textId="2ACAA216" w:rsidR="00C46BE9" w:rsidRPr="00F169C6" w:rsidRDefault="00C46BE9" w:rsidP="00387D8B">
                  <w:pPr>
                    <w:jc w:val="both"/>
                    <w:rPr>
                      <w:rFonts w:asciiTheme="majorHAnsi" w:hAnsiTheme="majorHAnsi"/>
                      <w:color w:val="B85A22" w:themeColor="accent2" w:themeShade="BF"/>
                      <w:u w:val="single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Hp</w:t>
                  </w:r>
                  <w:r w:rsidR="0076238E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/Wa</w:t>
                  </w:r>
                </w:p>
              </w:tc>
              <w:tc>
                <w:tcPr>
                  <w:tcW w:w="2268" w:type="dxa"/>
                </w:tcPr>
                <w:p w14:paraId="6CA2642D" w14:textId="39844D22" w:rsidR="00C46BE9" w:rsidRPr="00F169C6" w:rsidRDefault="00C46BE9" w:rsidP="00C46BE9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082388057713</w:t>
                  </w:r>
                </w:p>
              </w:tc>
            </w:tr>
            <w:tr w:rsidR="00C46BE9" w14:paraId="70626159" w14:textId="77777777" w:rsidTr="00F169C6">
              <w:tc>
                <w:tcPr>
                  <w:tcW w:w="1158" w:type="dxa"/>
                </w:tcPr>
                <w:p w14:paraId="1123D3D5" w14:textId="0C42D376" w:rsidR="00C46BE9" w:rsidRPr="00F169C6" w:rsidRDefault="00C46BE9" w:rsidP="00387D8B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E-Mail</w:t>
                  </w:r>
                </w:p>
              </w:tc>
              <w:tc>
                <w:tcPr>
                  <w:tcW w:w="2268" w:type="dxa"/>
                </w:tcPr>
                <w:p w14:paraId="268250CC" w14:textId="5F701450" w:rsidR="00C46BE9" w:rsidRPr="00F169C6" w:rsidRDefault="00C46BE9" w:rsidP="00387D8B">
                  <w:pPr>
                    <w:jc w:val="both"/>
                    <w:rPr>
                      <w:rFonts w:asciiTheme="majorHAnsi" w:hAnsiTheme="majorHAnsi"/>
                      <w:color w:val="B85A22" w:themeColor="accent2" w:themeShade="BF"/>
                      <w:u w:val="single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septianawijayanto81@gmail.com</w:t>
                  </w:r>
                </w:p>
              </w:tc>
            </w:tr>
            <w:tr w:rsidR="00C46BE9" w14:paraId="747D4C44" w14:textId="77777777" w:rsidTr="00F169C6">
              <w:tc>
                <w:tcPr>
                  <w:tcW w:w="1158" w:type="dxa"/>
                </w:tcPr>
                <w:p w14:paraId="07AE6A22" w14:textId="716F5C2C" w:rsidR="00C46BE9" w:rsidRPr="00F169C6" w:rsidRDefault="00C46BE9" w:rsidP="00387D8B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Instagram</w:t>
                  </w:r>
                </w:p>
              </w:tc>
              <w:tc>
                <w:tcPr>
                  <w:tcW w:w="2268" w:type="dxa"/>
                </w:tcPr>
                <w:p w14:paraId="492A3D45" w14:textId="3606EF8E" w:rsidR="00C46BE9" w:rsidRPr="00F169C6" w:rsidRDefault="00F169C6" w:rsidP="00387D8B">
                  <w:pPr>
                    <w:jc w:val="both"/>
                    <w:rPr>
                      <w:rFonts w:asciiTheme="majorHAnsi" w:hAnsiTheme="majorHAnsi"/>
                      <w:color w:val="B85A22" w:themeColor="accent2" w:themeShade="BF"/>
                      <w:u w:val="single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@septianawijayanto</w:t>
                  </w:r>
                </w:p>
              </w:tc>
            </w:tr>
            <w:tr w:rsidR="00C46BE9" w14:paraId="079E85CD" w14:textId="77777777" w:rsidTr="00F169C6">
              <w:trPr>
                <w:trHeight w:val="87"/>
              </w:trPr>
              <w:tc>
                <w:tcPr>
                  <w:tcW w:w="1158" w:type="dxa"/>
                </w:tcPr>
                <w:p w14:paraId="6BA1A42B" w14:textId="08A3730D" w:rsidR="00C46BE9" w:rsidRPr="00F169C6" w:rsidRDefault="00C46BE9" w:rsidP="00387D8B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Facebook</w:t>
                  </w:r>
                </w:p>
              </w:tc>
              <w:tc>
                <w:tcPr>
                  <w:tcW w:w="2268" w:type="dxa"/>
                </w:tcPr>
                <w:p w14:paraId="068D3790" w14:textId="729942C9" w:rsidR="00A62B5D" w:rsidRDefault="00F169C6" w:rsidP="00387D8B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  <w:r w:rsidRPr="00F169C6"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  <w:t>Septiana Wijayanto</w:t>
                  </w:r>
                </w:p>
                <w:p w14:paraId="33240347" w14:textId="736D9A69" w:rsidR="00EC05A5" w:rsidRPr="00EC05A5" w:rsidRDefault="00EC05A5" w:rsidP="00387D8B">
                  <w:pPr>
                    <w:jc w:val="both"/>
                    <w:rPr>
                      <w:rFonts w:asciiTheme="majorHAnsi" w:hAnsiTheme="majorHAnsi" w:cs="Times New Roman"/>
                      <w:noProof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1BC3559F" w14:textId="03B18C57" w:rsidR="00C46BE9" w:rsidRPr="0076238E" w:rsidRDefault="00C46BE9" w:rsidP="0076238E">
            <w:pPr>
              <w:pStyle w:val="Heading3"/>
              <w:rPr>
                <w:lang w:val="id-ID"/>
              </w:rPr>
            </w:pPr>
          </w:p>
        </w:tc>
        <w:tc>
          <w:tcPr>
            <w:tcW w:w="720" w:type="dxa"/>
          </w:tcPr>
          <w:p w14:paraId="2FB8875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CBCD82" w14:textId="6D137A95" w:rsidR="00507B0B" w:rsidRDefault="00507B0B" w:rsidP="00036450">
            <w:pPr>
              <w:pStyle w:val="Heading2"/>
              <w:rPr>
                <w:lang w:val="id-ID"/>
              </w:rPr>
            </w:pPr>
            <w:r>
              <w:rPr>
                <w:lang w:val="id-ID"/>
              </w:rPr>
              <w:t>Profil</w:t>
            </w:r>
          </w:p>
          <w:tbl>
            <w:tblPr>
              <w:tblStyle w:val="TableGrid"/>
              <w:tblW w:w="63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4"/>
              <w:gridCol w:w="283"/>
              <w:gridCol w:w="3686"/>
            </w:tblGrid>
            <w:tr w:rsidR="00507B0B" w:rsidRPr="00F169C6" w14:paraId="603B07A8" w14:textId="77777777" w:rsidTr="00EE4F8D">
              <w:tc>
                <w:tcPr>
                  <w:tcW w:w="2364" w:type="dxa"/>
                </w:tcPr>
                <w:p w14:paraId="26EFBB42" w14:textId="64737B78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</w:tcPr>
                <w:p w14:paraId="55EFA8EB" w14:textId="70470F15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66302652" w14:textId="4D4951C0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Septiana Wijayanto</w:t>
                  </w:r>
                </w:p>
              </w:tc>
            </w:tr>
            <w:tr w:rsidR="00507B0B" w:rsidRPr="00F169C6" w14:paraId="0677DDC8" w14:textId="77777777" w:rsidTr="00EE4F8D">
              <w:tc>
                <w:tcPr>
                  <w:tcW w:w="2364" w:type="dxa"/>
                </w:tcPr>
                <w:p w14:paraId="4A253AB7" w14:textId="60233DAB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Nama Panggilan</w:t>
                  </w:r>
                </w:p>
              </w:tc>
              <w:tc>
                <w:tcPr>
                  <w:tcW w:w="283" w:type="dxa"/>
                </w:tcPr>
                <w:p w14:paraId="114A6031" w14:textId="4301A1FC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6D58E5E1" w14:textId="2591F4D6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Septi</w:t>
                  </w:r>
                </w:p>
              </w:tc>
            </w:tr>
            <w:tr w:rsidR="00507B0B" w:rsidRPr="00F169C6" w14:paraId="146AC1E7" w14:textId="77777777" w:rsidTr="00EE4F8D">
              <w:tc>
                <w:tcPr>
                  <w:tcW w:w="2364" w:type="dxa"/>
                </w:tcPr>
                <w:p w14:paraId="53FBD798" w14:textId="05DA6C02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</w:tcPr>
                <w:p w14:paraId="7F8ABEAD" w14:textId="0B43F6EB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08C1F899" w14:textId="446A72DA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Mulia Bhakti</w:t>
                  </w:r>
                </w:p>
              </w:tc>
            </w:tr>
            <w:tr w:rsidR="00507B0B" w:rsidRPr="00F169C6" w14:paraId="08A358CB" w14:textId="77777777" w:rsidTr="00EE4F8D">
              <w:tc>
                <w:tcPr>
                  <w:tcW w:w="2364" w:type="dxa"/>
                </w:tcPr>
                <w:p w14:paraId="54FADB2D" w14:textId="37D19B96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Tanggal Lahir</w:t>
                  </w:r>
                </w:p>
              </w:tc>
              <w:tc>
                <w:tcPr>
                  <w:tcW w:w="283" w:type="dxa"/>
                </w:tcPr>
                <w:p w14:paraId="36B7356D" w14:textId="7F4AA25B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2D89558A" w14:textId="5A830DCF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16 September 1997</w:t>
                  </w:r>
                </w:p>
              </w:tc>
            </w:tr>
            <w:tr w:rsidR="00EE4F8D" w:rsidRPr="00F169C6" w14:paraId="18CB3257" w14:textId="77777777" w:rsidTr="00EE4F8D">
              <w:tc>
                <w:tcPr>
                  <w:tcW w:w="2364" w:type="dxa"/>
                </w:tcPr>
                <w:p w14:paraId="4C93265E" w14:textId="70C035EF" w:rsidR="00EE4F8D" w:rsidRPr="00F169C6" w:rsidRDefault="00EE4F8D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</w:tcPr>
                <w:p w14:paraId="4433CDDF" w14:textId="18E1F329" w:rsidR="00EE4F8D" w:rsidRPr="00F169C6" w:rsidRDefault="00EE4F8D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126DC92B" w14:textId="28F1CFC0" w:rsidR="00EE4F8D" w:rsidRPr="00F169C6" w:rsidRDefault="00EE4F8D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Laki-laki</w:t>
                  </w:r>
                </w:p>
              </w:tc>
            </w:tr>
            <w:tr w:rsidR="00EE4F8D" w:rsidRPr="00F169C6" w14:paraId="577A7D19" w14:textId="77777777" w:rsidTr="00EE4F8D">
              <w:tc>
                <w:tcPr>
                  <w:tcW w:w="2364" w:type="dxa"/>
                </w:tcPr>
                <w:p w14:paraId="19DF30F0" w14:textId="63803AC2" w:rsidR="00EE4F8D" w:rsidRPr="00F169C6" w:rsidRDefault="00EE4F8D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Alamat</w:t>
                  </w:r>
                </w:p>
              </w:tc>
              <w:tc>
                <w:tcPr>
                  <w:tcW w:w="283" w:type="dxa"/>
                </w:tcPr>
                <w:p w14:paraId="22653591" w14:textId="495B085B" w:rsidR="00EE4F8D" w:rsidRPr="00F169C6" w:rsidRDefault="00EE4F8D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1FC4AF01" w14:textId="2A4280DF" w:rsidR="00EE4F8D" w:rsidRPr="000668BA" w:rsidRDefault="000668BA" w:rsidP="00507B0B">
                  <w:pPr>
                    <w:rPr>
                      <w:sz w:val="22"/>
                    </w:rPr>
                  </w:pPr>
                  <w:r w:rsidRPr="000668BA">
                    <w:rPr>
                      <w:sz w:val="22"/>
                      <w:lang w:val="id-ID"/>
                    </w:rPr>
                    <w:t>Jalan Kol. Tarmizi Kodir, Lorong Bengkel Minto No.43, RT.12, Kel. Pakuan Baru, Jambi Selatan</w:t>
                  </w:r>
                  <w:r>
                    <w:rPr>
                      <w:sz w:val="22"/>
                    </w:rPr>
                    <w:t>, Jambi</w:t>
                  </w:r>
                </w:p>
              </w:tc>
            </w:tr>
            <w:tr w:rsidR="00507B0B" w:rsidRPr="00F169C6" w14:paraId="6EEE8774" w14:textId="77777777" w:rsidTr="00EE4F8D">
              <w:tc>
                <w:tcPr>
                  <w:tcW w:w="2364" w:type="dxa"/>
                </w:tcPr>
                <w:p w14:paraId="75616025" w14:textId="6BB5DCD4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Agama</w:t>
                  </w:r>
                </w:p>
              </w:tc>
              <w:tc>
                <w:tcPr>
                  <w:tcW w:w="283" w:type="dxa"/>
                </w:tcPr>
                <w:p w14:paraId="33B25BAF" w14:textId="183CC98F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 xml:space="preserve">: </w:t>
                  </w:r>
                </w:p>
              </w:tc>
              <w:tc>
                <w:tcPr>
                  <w:tcW w:w="3686" w:type="dxa"/>
                </w:tcPr>
                <w:p w14:paraId="5C74264F" w14:textId="6AF5FBC9" w:rsidR="00507B0B" w:rsidRPr="00F169C6" w:rsidRDefault="00507B0B" w:rsidP="00507B0B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Islam</w:t>
                  </w:r>
                </w:p>
              </w:tc>
            </w:tr>
            <w:tr w:rsidR="00EE4F8D" w:rsidRPr="00F169C6" w14:paraId="7FD988D4" w14:textId="77777777" w:rsidTr="00EE4F8D">
              <w:tc>
                <w:tcPr>
                  <w:tcW w:w="2364" w:type="dxa"/>
                </w:tcPr>
                <w:p w14:paraId="443D2D00" w14:textId="5379A901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Status Perkawinan</w:t>
                  </w:r>
                </w:p>
              </w:tc>
              <w:tc>
                <w:tcPr>
                  <w:tcW w:w="283" w:type="dxa"/>
                </w:tcPr>
                <w:p w14:paraId="79F42666" w14:textId="3FD3CE4E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2672093F" w14:textId="38A43AAB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Belum Kawiin</w:t>
                  </w:r>
                </w:p>
              </w:tc>
            </w:tr>
            <w:tr w:rsidR="00EE4F8D" w:rsidRPr="00F169C6" w14:paraId="65513863" w14:textId="77777777" w:rsidTr="00EE4F8D">
              <w:tc>
                <w:tcPr>
                  <w:tcW w:w="2364" w:type="dxa"/>
                </w:tcPr>
                <w:p w14:paraId="2EEE862A" w14:textId="4E79C490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Kewarganegaraan</w:t>
                  </w:r>
                </w:p>
              </w:tc>
              <w:tc>
                <w:tcPr>
                  <w:tcW w:w="283" w:type="dxa"/>
                </w:tcPr>
                <w:p w14:paraId="0F9DC996" w14:textId="3076AB72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 xml:space="preserve">: </w:t>
                  </w:r>
                </w:p>
              </w:tc>
              <w:tc>
                <w:tcPr>
                  <w:tcW w:w="3686" w:type="dxa"/>
                </w:tcPr>
                <w:p w14:paraId="334B282E" w14:textId="539BF3CD" w:rsidR="00EE4F8D" w:rsidRPr="00F169C6" w:rsidRDefault="00EE4F8D" w:rsidP="00EE4F8D">
                  <w:pPr>
                    <w:rPr>
                      <w:sz w:val="22"/>
                      <w:lang w:val="id-ID"/>
                    </w:rPr>
                  </w:pPr>
                  <w:r w:rsidRPr="00F169C6">
                    <w:rPr>
                      <w:sz w:val="22"/>
                      <w:lang w:val="id-ID"/>
                    </w:rPr>
                    <w:t>Indonesia</w:t>
                  </w:r>
                </w:p>
              </w:tc>
            </w:tr>
          </w:tbl>
          <w:p w14:paraId="1F52AA01" w14:textId="77777777" w:rsidR="00507B0B" w:rsidRPr="00507B0B" w:rsidRDefault="00507B0B" w:rsidP="00507B0B">
            <w:pPr>
              <w:rPr>
                <w:lang w:val="id-ID"/>
              </w:rPr>
            </w:pPr>
          </w:p>
          <w:p w14:paraId="552CB68C" w14:textId="0C9838E8" w:rsidR="001B2ABD" w:rsidRDefault="005F35EB" w:rsidP="00036450">
            <w:pPr>
              <w:pStyle w:val="Heading2"/>
            </w:pPr>
            <w:r>
              <w:t>PENDIDIKAN</w:t>
            </w:r>
          </w:p>
          <w:tbl>
            <w:tblPr>
              <w:tblStyle w:val="TableGrid"/>
              <w:tblW w:w="6293" w:type="dxa"/>
              <w:tblLayout w:type="fixed"/>
              <w:tblLook w:val="04A0" w:firstRow="1" w:lastRow="0" w:firstColumn="1" w:lastColumn="0" w:noHBand="0" w:noVBand="1"/>
            </w:tblPr>
            <w:tblGrid>
              <w:gridCol w:w="4209"/>
              <w:gridCol w:w="2084"/>
            </w:tblGrid>
            <w:tr w:rsidR="00507B0B" w14:paraId="24222324" w14:textId="77777777" w:rsidTr="0076238E">
              <w:tc>
                <w:tcPr>
                  <w:tcW w:w="42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7C612" w14:textId="7124F539" w:rsidR="00507B0B" w:rsidRDefault="00507B0B" w:rsidP="00507B0B">
                  <w:pPr>
                    <w:pStyle w:val="Heading4"/>
                  </w:pPr>
                  <w:r>
                    <w:t>UNIVERISTAS DINAMIKA BANGSA JAMBI</w:t>
                  </w:r>
                </w:p>
              </w:tc>
              <w:tc>
                <w:tcPr>
                  <w:tcW w:w="20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69295" w14:textId="56290600" w:rsidR="00507B0B" w:rsidRPr="00507B0B" w:rsidRDefault="00507B0B" w:rsidP="00507B0B">
                  <w:pPr>
                    <w:pStyle w:val="Date"/>
                    <w:ind w:right="786"/>
                  </w:pPr>
                  <w:r>
                    <w:t>2017</w:t>
                  </w:r>
                  <w:r>
                    <w:rPr>
                      <w:lang w:val="id-ID"/>
                    </w:rPr>
                    <w:t>-</w:t>
                  </w:r>
                  <w:r>
                    <w:t>2021</w:t>
                  </w:r>
                </w:p>
              </w:tc>
            </w:tr>
          </w:tbl>
          <w:p w14:paraId="1D6944F1" w14:textId="22DC3CC2" w:rsidR="00036450" w:rsidRDefault="00EE4F8D" w:rsidP="00036450">
            <w:pPr>
              <w:pStyle w:val="Heading2"/>
            </w:pPr>
            <w:r>
              <w:rPr>
                <w:lang w:val="id-ID"/>
              </w:rPr>
              <w:t>Pengalaman kerja</w:t>
            </w:r>
          </w:p>
          <w:p w14:paraId="34069F6E" w14:textId="7C53605C" w:rsidR="004D3011" w:rsidRPr="00770697" w:rsidRDefault="00770697" w:rsidP="00770697">
            <w:pPr>
              <w:pStyle w:val="ListParagraph"/>
              <w:numPr>
                <w:ilvl w:val="0"/>
                <w:numId w:val="13"/>
              </w:numPr>
            </w:pPr>
            <w:r>
              <w:t>IT PROGRAMMER DI SABANG RAYA MOTOR 2022-SEKARANG</w:t>
            </w:r>
          </w:p>
          <w:p w14:paraId="6301EA1A" w14:textId="31D6AB1B" w:rsidR="00036450" w:rsidRDefault="00EE4F8D" w:rsidP="00036450">
            <w:pPr>
              <w:pStyle w:val="Heading2"/>
            </w:pPr>
            <w:r>
              <w:rPr>
                <w:lang w:val="id-ID"/>
              </w:rPr>
              <w:t>Kemampuan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BC36AA" w14:paraId="0CDE6DF2" w14:textId="77777777" w:rsidTr="00584001">
              <w:trPr>
                <w:trHeight w:val="340"/>
              </w:trPr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C9D6D" w14:textId="7E2C32DB" w:rsidR="00BC36AA" w:rsidRPr="00BC36AA" w:rsidRDefault="00BC36AA" w:rsidP="00BC36AA">
                  <w:pPr>
                    <w:pStyle w:val="ListParagraph"/>
                    <w:numPr>
                      <w:ilvl w:val="0"/>
                      <w:numId w:val="7"/>
                    </w:numPr>
                    <w:ind w:left="360"/>
                    <w:rPr>
                      <w:color w:val="000000" w:themeColor="text1"/>
                    </w:rPr>
                  </w:pPr>
                  <w:proofErr w:type="spellStart"/>
                  <w:r w:rsidRPr="00BC36AA">
                    <w:rPr>
                      <w:color w:val="000000" w:themeColor="text1"/>
                    </w:rPr>
                    <w:t>Pemograman</w:t>
                  </w:r>
                  <w:proofErr w:type="spellEnd"/>
                </w:p>
                <w:p w14:paraId="7F085C57" w14:textId="18B203C7" w:rsidR="00BC36AA" w:rsidRPr="00BC36AA" w:rsidRDefault="00BC36AA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r w:rsidRPr="00BC36AA">
                    <w:rPr>
                      <w:color w:val="000000" w:themeColor="text1"/>
                    </w:rPr>
                    <w:t>Laravel</w:t>
                  </w:r>
                </w:p>
                <w:p w14:paraId="36F75FE3" w14:textId="77777777" w:rsidR="00BC36AA" w:rsidRPr="00BC36AA" w:rsidRDefault="00BC36AA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r w:rsidRPr="00BC36AA">
                    <w:rPr>
                      <w:color w:val="000000" w:themeColor="text1"/>
                    </w:rPr>
                    <w:t xml:space="preserve">Java </w:t>
                  </w:r>
                  <w:proofErr w:type="spellStart"/>
                  <w:r w:rsidRPr="00BC36AA">
                    <w:rPr>
                      <w:color w:val="000000" w:themeColor="text1"/>
                    </w:rPr>
                    <w:t>Scirpt</w:t>
                  </w:r>
                  <w:proofErr w:type="spellEnd"/>
                  <w:r w:rsidRPr="00BC36AA">
                    <w:rPr>
                      <w:color w:val="000000" w:themeColor="text1"/>
                    </w:rPr>
                    <w:t xml:space="preserve"> (Ajax)</w:t>
                  </w:r>
                </w:p>
                <w:p w14:paraId="772F3417" w14:textId="1291ECC1" w:rsidR="003B6030" w:rsidRDefault="003B6030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HTML</w:t>
                  </w:r>
                  <w:r w:rsidR="00770697">
                    <w:rPr>
                      <w:color w:val="000000" w:themeColor="text1"/>
                    </w:rPr>
                    <w:t xml:space="preserve"> CSS</w:t>
                  </w:r>
                </w:p>
                <w:p w14:paraId="3371E76E" w14:textId="555ECE5C" w:rsidR="00770697" w:rsidRDefault="00770697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PHP</w:t>
                  </w:r>
                </w:p>
                <w:p w14:paraId="6F00F02E" w14:textId="50AA0395" w:rsidR="00770697" w:rsidRDefault="00770697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</w:t>
                  </w:r>
                  <w:r w:rsidRPr="00770697">
                    <w:rPr>
                      <w:color w:val="000000" w:themeColor="text1"/>
                    </w:rPr>
                    <w:t>odeigniter</w:t>
                  </w:r>
                  <w:proofErr w:type="spellEnd"/>
                </w:p>
                <w:p w14:paraId="2447E705" w14:textId="44F5402B" w:rsidR="00770697" w:rsidRDefault="00770697" w:rsidP="00BC36A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Python</w:t>
                  </w:r>
                </w:p>
                <w:p w14:paraId="09D1D9FD" w14:textId="2B84A2A3" w:rsidR="00BC36AA" w:rsidRPr="003B6030" w:rsidRDefault="00BC36AA" w:rsidP="003B6030">
                  <w:pPr>
                    <w:pStyle w:val="ListParagraph"/>
                    <w:rPr>
                      <w:color w:val="FFFFFF" w:themeColor="background1"/>
                      <w:lang w:val="id-ID"/>
                    </w:rPr>
                  </w:pP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27399" w14:textId="7AEB19E6" w:rsidR="00BC36AA" w:rsidRPr="00584001" w:rsidRDefault="00BC36AA" w:rsidP="00584001">
                  <w:pPr>
                    <w:pStyle w:val="ListParagraph"/>
                    <w:numPr>
                      <w:ilvl w:val="0"/>
                      <w:numId w:val="7"/>
                    </w:numPr>
                    <w:ind w:left="360"/>
                    <w:rPr>
                      <w:color w:val="000000" w:themeColor="text1"/>
                    </w:rPr>
                  </w:pPr>
                  <w:r w:rsidRPr="00584001">
                    <w:rPr>
                      <w:color w:val="000000" w:themeColor="text1"/>
                    </w:rPr>
                    <w:t>MS Office</w:t>
                  </w:r>
                </w:p>
                <w:p w14:paraId="46CC78F6" w14:textId="77777777" w:rsidR="00BC36AA" w:rsidRDefault="00BC36AA" w:rsidP="00BC36A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Excel</w:t>
                  </w:r>
                </w:p>
                <w:p w14:paraId="2D494B16" w14:textId="77777777" w:rsidR="00BC36AA" w:rsidRDefault="00BC36AA" w:rsidP="00BC36A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Word</w:t>
                  </w:r>
                </w:p>
                <w:p w14:paraId="6FD25D09" w14:textId="4744D097" w:rsidR="00BC36AA" w:rsidRDefault="00BC36AA" w:rsidP="00BC36A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Power Point</w:t>
                  </w:r>
                </w:p>
                <w:p w14:paraId="36030C32" w14:textId="6EE8B6B7" w:rsidR="00BC36AA" w:rsidRPr="00BC36AA" w:rsidRDefault="00BC36AA" w:rsidP="00BC36A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Access</w:t>
                  </w:r>
                </w:p>
                <w:p w14:paraId="52A48711" w14:textId="77777777" w:rsidR="00BC36AA" w:rsidRDefault="00BC36AA" w:rsidP="004D3011">
                  <w:pPr>
                    <w:rPr>
                      <w:color w:val="FFFFFF" w:themeColor="background1"/>
                      <w:lang w:val="id-ID"/>
                    </w:rPr>
                  </w:pPr>
                </w:p>
              </w:tc>
            </w:tr>
            <w:tr w:rsidR="00BC36AA" w14:paraId="46484F86" w14:textId="77777777" w:rsidTr="00584001">
              <w:trPr>
                <w:trHeight w:val="340"/>
              </w:trPr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9C2FB" w14:textId="77777777" w:rsidR="00BC36AA" w:rsidRDefault="00BC36AA" w:rsidP="00584001">
                  <w:pPr>
                    <w:pStyle w:val="ListParagraph"/>
                    <w:numPr>
                      <w:ilvl w:val="0"/>
                      <w:numId w:val="7"/>
                    </w:numPr>
                    <w:ind w:left="360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Disain</w:t>
                  </w:r>
                  <w:proofErr w:type="spellEnd"/>
                </w:p>
                <w:p w14:paraId="57923B2D" w14:textId="77777777" w:rsidR="00BC36AA" w:rsidRDefault="00BC36AA" w:rsidP="00BC36A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Corel Draw</w:t>
                  </w:r>
                </w:p>
                <w:p w14:paraId="7B9282BD" w14:textId="52942898" w:rsidR="00BC36AA" w:rsidRPr="00BC36AA" w:rsidRDefault="00BC36AA" w:rsidP="00BC36A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Photo</w:t>
                  </w:r>
                  <w:r w:rsidR="00842FF3">
                    <w:rPr>
                      <w:color w:val="000000" w:themeColor="text1"/>
                    </w:rPr>
                    <w:t>s</w:t>
                  </w:r>
                  <w:r>
                    <w:rPr>
                      <w:color w:val="000000" w:themeColor="text1"/>
                    </w:rPr>
                    <w:t>hop</w:t>
                  </w:r>
                </w:p>
              </w:tc>
              <w:tc>
                <w:tcPr>
                  <w:tcW w:w="3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F9CB1" w14:textId="50BF58C1" w:rsidR="00BC36AA" w:rsidRDefault="00842FF3" w:rsidP="00584001">
                  <w:pPr>
                    <w:pStyle w:val="ListParagraph"/>
                    <w:numPr>
                      <w:ilvl w:val="0"/>
                      <w:numId w:val="7"/>
                    </w:numPr>
                    <w:ind w:left="36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Data Base</w:t>
                  </w:r>
                </w:p>
                <w:p w14:paraId="311D70D0" w14:textId="77777777" w:rsidR="00842FF3" w:rsidRDefault="00842FF3" w:rsidP="00842FF3">
                  <w:pPr>
                    <w:pStyle w:val="ListParagraph"/>
                    <w:numPr>
                      <w:ilvl w:val="0"/>
                      <w:numId w:val="10"/>
                    </w:numPr>
                    <w:ind w:left="720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MySql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dan SQL Server</w:t>
                  </w:r>
                </w:p>
                <w:p w14:paraId="3EAE7842" w14:textId="0C925ADC" w:rsidR="00842FF3" w:rsidRPr="00842FF3" w:rsidRDefault="00842FF3" w:rsidP="00842FF3">
                  <w:pPr>
                    <w:pStyle w:val="ListParagraph"/>
                    <w:numPr>
                      <w:ilvl w:val="0"/>
                      <w:numId w:val="10"/>
                    </w:numPr>
                    <w:ind w:left="72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Oracle</w:t>
                  </w:r>
                </w:p>
              </w:tc>
            </w:tr>
            <w:tr w:rsidR="00584001" w14:paraId="495549A5" w14:textId="77777777" w:rsidTr="00584001">
              <w:trPr>
                <w:trHeight w:val="340"/>
              </w:trPr>
              <w:tc>
                <w:tcPr>
                  <w:tcW w:w="62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43E8C" w14:textId="77777777" w:rsidR="00584001" w:rsidRDefault="00584001" w:rsidP="00584001">
                  <w:pPr>
                    <w:pStyle w:val="ListParagraph"/>
                    <w:numPr>
                      <w:ilvl w:val="0"/>
                      <w:numId w:val="7"/>
                    </w:numPr>
                    <w:ind w:left="360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Hard Ware</w:t>
                  </w:r>
                  <w:proofErr w:type="gramEnd"/>
                </w:p>
                <w:p w14:paraId="72E4A9DC" w14:textId="67AEA74D" w:rsidR="00584001" w:rsidRDefault="00584001" w:rsidP="0058400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Maintence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Kompute</w:t>
                  </w:r>
                  <w:proofErr w:type="spellEnd"/>
                  <w:r w:rsidR="00A62B5D">
                    <w:rPr>
                      <w:color w:val="000000" w:themeColor="text1"/>
                    </w:rPr>
                    <w:t xml:space="preserve">, </w:t>
                  </w:r>
                  <w:proofErr w:type="spellStart"/>
                  <w:r w:rsidR="00A62B5D">
                    <w:rPr>
                      <w:color w:val="000000" w:themeColor="text1"/>
                    </w:rPr>
                    <w:t>Jaringan</w:t>
                  </w:r>
                  <w:proofErr w:type="spellEnd"/>
                  <w:r w:rsidR="00A62B5D">
                    <w:rPr>
                      <w:color w:val="000000" w:themeColor="text1"/>
                    </w:rPr>
                    <w:t>,</w:t>
                  </w:r>
                  <w:r>
                    <w:rPr>
                      <w:color w:val="000000" w:themeColor="text1"/>
                    </w:rPr>
                    <w:t xml:space="preserve"> dan </w:t>
                  </w:r>
                  <w:r w:rsidRPr="00584001">
                    <w:rPr>
                      <w:color w:val="000000" w:themeColor="text1"/>
                    </w:rPr>
                    <w:t>CCTV</w:t>
                  </w:r>
                </w:p>
              </w:tc>
            </w:tr>
          </w:tbl>
          <w:p w14:paraId="319F17A6" w14:textId="3C19800D" w:rsidR="00EC05A5" w:rsidRDefault="00584001" w:rsidP="004D3011">
            <w:pPr>
              <w:rPr>
                <w:color w:val="FFFFFF" w:themeColor="background1"/>
                <w:lang w:val="id-ID"/>
              </w:rPr>
            </w:pPr>
            <w:r>
              <w:rPr>
                <w:color w:val="FFFFFF" w:themeColor="background1"/>
                <w:lang w:val="id-ID"/>
              </w:rPr>
              <w:t>E</w:t>
            </w:r>
          </w:p>
          <w:p w14:paraId="3F5B1811" w14:textId="166C35D0" w:rsidR="00EC05A5" w:rsidRDefault="00EC05A5" w:rsidP="00EC05A5">
            <w:pPr>
              <w:pStyle w:val="Heading2"/>
            </w:pPr>
            <w:r>
              <w:rPr>
                <w:lang w:val="id-ID"/>
              </w:rPr>
              <w:t>my repository</w:t>
            </w:r>
          </w:p>
          <w:p w14:paraId="5B7EC3D5" w14:textId="26836F9F" w:rsidR="00EC05A5" w:rsidRPr="00EC05A5" w:rsidRDefault="00000000" w:rsidP="004D3011">
            <w:pPr>
              <w:rPr>
                <w:color w:val="FFFFFF" w:themeColor="background1"/>
                <w:lang w:val="id-ID"/>
              </w:rPr>
            </w:pPr>
            <w:hyperlink r:id="rId12" w:history="1">
              <w:r w:rsidR="00EC05A5" w:rsidRPr="00DD472F">
                <w:rPr>
                  <w:rStyle w:val="Hyperlink"/>
                  <w:lang w:val="id-ID"/>
                </w:rPr>
                <w:t>https://github.com/septianawijayanto</w:t>
              </w:r>
            </w:hyperlink>
            <w:r w:rsidR="00EC05A5">
              <w:rPr>
                <w:color w:val="000000" w:themeColor="text1"/>
                <w:lang w:val="id-ID"/>
              </w:rPr>
              <w:t xml:space="preserve"> </w:t>
            </w:r>
          </w:p>
        </w:tc>
      </w:tr>
    </w:tbl>
    <w:p w14:paraId="08DE447A" w14:textId="77777777" w:rsidR="00575FD1" w:rsidRDefault="00575FD1" w:rsidP="000C45FF">
      <w:pPr>
        <w:tabs>
          <w:tab w:val="left" w:pos="990"/>
        </w:tabs>
      </w:pPr>
    </w:p>
    <w:sectPr w:rsidR="00575FD1" w:rsidSect="00A33293">
      <w:headerReference w:type="default" r:id="rId13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192A" w14:textId="77777777" w:rsidR="00A33293" w:rsidRDefault="00A33293" w:rsidP="000C45FF">
      <w:r>
        <w:separator/>
      </w:r>
    </w:p>
  </w:endnote>
  <w:endnote w:type="continuationSeparator" w:id="0">
    <w:p w14:paraId="1CB534EB" w14:textId="77777777" w:rsidR="00A33293" w:rsidRDefault="00A3329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4C14" w14:textId="77777777" w:rsidR="00A33293" w:rsidRDefault="00A33293" w:rsidP="000C45FF">
      <w:r>
        <w:separator/>
      </w:r>
    </w:p>
  </w:footnote>
  <w:footnote w:type="continuationSeparator" w:id="0">
    <w:p w14:paraId="04E64DFD" w14:textId="77777777" w:rsidR="00A33293" w:rsidRDefault="00A3329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69A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2F4B8B" wp14:editId="2171EFB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8FE"/>
    <w:multiLevelType w:val="hybridMultilevel"/>
    <w:tmpl w:val="165C36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790F"/>
    <w:multiLevelType w:val="hybridMultilevel"/>
    <w:tmpl w:val="F9360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C56"/>
    <w:multiLevelType w:val="hybridMultilevel"/>
    <w:tmpl w:val="CA2C9A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32D3E"/>
    <w:multiLevelType w:val="hybridMultilevel"/>
    <w:tmpl w:val="0C66E5AE"/>
    <w:lvl w:ilvl="0" w:tplc="0ED2D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B4822"/>
    <w:multiLevelType w:val="hybridMultilevel"/>
    <w:tmpl w:val="20D4E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70234"/>
    <w:multiLevelType w:val="hybridMultilevel"/>
    <w:tmpl w:val="B1B4D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12BB"/>
    <w:multiLevelType w:val="hybridMultilevel"/>
    <w:tmpl w:val="F12A5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73331"/>
    <w:multiLevelType w:val="hybridMultilevel"/>
    <w:tmpl w:val="1B54A9F6"/>
    <w:lvl w:ilvl="0" w:tplc="8D2EC0E2">
      <w:start w:val="201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F6958"/>
    <w:multiLevelType w:val="hybridMultilevel"/>
    <w:tmpl w:val="311EA5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3631B"/>
    <w:multiLevelType w:val="hybridMultilevel"/>
    <w:tmpl w:val="C0BC5E3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C1725"/>
    <w:multiLevelType w:val="hybridMultilevel"/>
    <w:tmpl w:val="5AA4D5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F7FE0"/>
    <w:multiLevelType w:val="hybridMultilevel"/>
    <w:tmpl w:val="44E202C0"/>
    <w:lvl w:ilvl="0" w:tplc="0062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E65AF"/>
    <w:multiLevelType w:val="hybridMultilevel"/>
    <w:tmpl w:val="503EC79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F2B07"/>
    <w:multiLevelType w:val="hybridMultilevel"/>
    <w:tmpl w:val="D63C576C"/>
    <w:lvl w:ilvl="0" w:tplc="1870F904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07ECE"/>
    <w:multiLevelType w:val="hybridMultilevel"/>
    <w:tmpl w:val="2CF2A3A4"/>
    <w:lvl w:ilvl="0" w:tplc="272C1C5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38554">
    <w:abstractNumId w:val="10"/>
  </w:num>
  <w:num w:numId="2" w16cid:durableId="1091581332">
    <w:abstractNumId w:val="14"/>
  </w:num>
  <w:num w:numId="3" w16cid:durableId="312027088">
    <w:abstractNumId w:val="9"/>
  </w:num>
  <w:num w:numId="4" w16cid:durableId="1600941137">
    <w:abstractNumId w:val="11"/>
  </w:num>
  <w:num w:numId="5" w16cid:durableId="1959988207">
    <w:abstractNumId w:val="2"/>
  </w:num>
  <w:num w:numId="6" w16cid:durableId="1588616741">
    <w:abstractNumId w:val="12"/>
  </w:num>
  <w:num w:numId="7" w16cid:durableId="415130585">
    <w:abstractNumId w:val="0"/>
  </w:num>
  <w:num w:numId="8" w16cid:durableId="803161307">
    <w:abstractNumId w:val="1"/>
  </w:num>
  <w:num w:numId="9" w16cid:durableId="344795254">
    <w:abstractNumId w:val="6"/>
  </w:num>
  <w:num w:numId="10" w16cid:durableId="1922251036">
    <w:abstractNumId w:val="3"/>
  </w:num>
  <w:num w:numId="11" w16cid:durableId="1010257328">
    <w:abstractNumId w:val="13"/>
  </w:num>
  <w:num w:numId="12" w16cid:durableId="674693514">
    <w:abstractNumId w:val="7"/>
  </w:num>
  <w:num w:numId="13" w16cid:durableId="538470623">
    <w:abstractNumId w:val="4"/>
  </w:num>
  <w:num w:numId="14" w16cid:durableId="1478955436">
    <w:abstractNumId w:val="8"/>
  </w:num>
  <w:num w:numId="15" w16cid:durableId="221869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B"/>
    <w:rsid w:val="0001771D"/>
    <w:rsid w:val="00036450"/>
    <w:rsid w:val="000668BA"/>
    <w:rsid w:val="00094499"/>
    <w:rsid w:val="0009472F"/>
    <w:rsid w:val="000C45FF"/>
    <w:rsid w:val="000E3FD1"/>
    <w:rsid w:val="00112054"/>
    <w:rsid w:val="001525E1"/>
    <w:rsid w:val="00180329"/>
    <w:rsid w:val="0019001F"/>
    <w:rsid w:val="001A74A5"/>
    <w:rsid w:val="001B2ABD"/>
    <w:rsid w:val="001D3639"/>
    <w:rsid w:val="001E0391"/>
    <w:rsid w:val="001E1759"/>
    <w:rsid w:val="001F1ECC"/>
    <w:rsid w:val="002400EB"/>
    <w:rsid w:val="00256CF7"/>
    <w:rsid w:val="00281FD5"/>
    <w:rsid w:val="0030481B"/>
    <w:rsid w:val="003156FC"/>
    <w:rsid w:val="00320564"/>
    <w:rsid w:val="003254B5"/>
    <w:rsid w:val="0037121F"/>
    <w:rsid w:val="00387D8B"/>
    <w:rsid w:val="003A6B7D"/>
    <w:rsid w:val="003B06CA"/>
    <w:rsid w:val="003B6030"/>
    <w:rsid w:val="004071FC"/>
    <w:rsid w:val="00445947"/>
    <w:rsid w:val="004813B3"/>
    <w:rsid w:val="00496591"/>
    <w:rsid w:val="004C63E4"/>
    <w:rsid w:val="004D3011"/>
    <w:rsid w:val="004E060C"/>
    <w:rsid w:val="00507B0B"/>
    <w:rsid w:val="005262AC"/>
    <w:rsid w:val="00575FD1"/>
    <w:rsid w:val="005763BA"/>
    <w:rsid w:val="00584001"/>
    <w:rsid w:val="005C0F7C"/>
    <w:rsid w:val="005E39D5"/>
    <w:rsid w:val="005F35EB"/>
    <w:rsid w:val="00600670"/>
    <w:rsid w:val="0062123A"/>
    <w:rsid w:val="00646E75"/>
    <w:rsid w:val="006771D0"/>
    <w:rsid w:val="006A0EB3"/>
    <w:rsid w:val="00715FCB"/>
    <w:rsid w:val="00743101"/>
    <w:rsid w:val="0076238E"/>
    <w:rsid w:val="00770697"/>
    <w:rsid w:val="007775E1"/>
    <w:rsid w:val="007867A0"/>
    <w:rsid w:val="007927F5"/>
    <w:rsid w:val="00802CA0"/>
    <w:rsid w:val="00831C0D"/>
    <w:rsid w:val="00835B10"/>
    <w:rsid w:val="00842FF3"/>
    <w:rsid w:val="008C47AB"/>
    <w:rsid w:val="009260CD"/>
    <w:rsid w:val="009454DB"/>
    <w:rsid w:val="00952C25"/>
    <w:rsid w:val="00967207"/>
    <w:rsid w:val="009B3C00"/>
    <w:rsid w:val="00A2118D"/>
    <w:rsid w:val="00A33293"/>
    <w:rsid w:val="00A62B5D"/>
    <w:rsid w:val="00AD76E2"/>
    <w:rsid w:val="00B20152"/>
    <w:rsid w:val="00B359E4"/>
    <w:rsid w:val="00B57D98"/>
    <w:rsid w:val="00B60752"/>
    <w:rsid w:val="00B70850"/>
    <w:rsid w:val="00BC36AA"/>
    <w:rsid w:val="00C066B6"/>
    <w:rsid w:val="00C37BA1"/>
    <w:rsid w:val="00C4674C"/>
    <w:rsid w:val="00C46BE9"/>
    <w:rsid w:val="00C506CF"/>
    <w:rsid w:val="00C72BED"/>
    <w:rsid w:val="00C82843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C05A5"/>
    <w:rsid w:val="00EE4F8D"/>
    <w:rsid w:val="00F169C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79FE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C4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eptianawijayan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ptiana%20Wijayanto\AppData\Local\Microsoft\Office\16.0\DTS\en-US%7b4F702FCB-B5BE-446E-8D36-3581629FE5FB%7d\%7b47C75A65-2D9F-439D-9114-D96F975DE011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28BCE-B72C-4758-9A24-DAF76A0930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{47C75A65-2D9F-439D-9114-D96F975DE011}tf00546271_win32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2024-01-23T07:26:00Z</dcterms:created>
  <dcterms:modified xsi:type="dcterms:W3CDTF">2024-01-25T02:46:00Z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